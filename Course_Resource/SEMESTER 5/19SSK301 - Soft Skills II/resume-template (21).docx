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  <w:sz w:val="28"/>
          <w:szCs w:val="28"/>
        </w:rPr>
        <w:alias w:val="Your Name:"/>
        <w:tag w:val="Your Name:"/>
        <w:id w:val="1524743180"/>
        <w:placeholder>
          <w:docPart w:val="BE46D4F6C03C4119AFB7180C730FDF8A"/>
        </w:placeholder>
        <w:temporary/>
        <w:showingPlcHdr/>
      </w:sdtPr>
      <w:sdtContent>
        <w:p w:rsidR="00816216" w:rsidRPr="008537B2" w:rsidRDefault="00816216" w:rsidP="00B22389">
          <w:pPr>
            <w:pStyle w:val="Title"/>
            <w:jc w:val="center"/>
            <w:rPr>
              <w:rFonts w:ascii="Arial" w:hAnsi="Arial" w:cs="Arial"/>
              <w:sz w:val="28"/>
              <w:szCs w:val="28"/>
            </w:rPr>
          </w:pPr>
          <w:r w:rsidRPr="008537B2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Your Name</w:t>
          </w:r>
        </w:p>
      </w:sdtContent>
    </w:sdt>
    <w:p w:rsidR="00B22389" w:rsidRPr="008537B2" w:rsidRDefault="003D0A29" w:rsidP="00E55E4E">
      <w:pPr>
        <w:contextualSpacing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Telephone:"/>
          <w:tag w:val="Telephone:"/>
          <w:id w:val="-1416317146"/>
          <w:placeholder>
            <w:docPart w:val="F6E270DBA5F547E180549CF16C36E133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141A4C" w:rsidRPr="008537B2">
            <w:rPr>
              <w:rFonts w:ascii="Arial" w:hAnsi="Arial" w:cs="Arial"/>
            </w:rPr>
            <w:t>Telephone</w:t>
          </w:r>
        </w:sdtContent>
      </w:sdt>
    </w:p>
    <w:p w:rsidR="00141A4C" w:rsidRPr="008537B2" w:rsidRDefault="003D0A29" w:rsidP="00E55E4E">
      <w:pPr>
        <w:contextualSpacing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mail:"/>
          <w:tag w:val="Email:"/>
          <w:id w:val="-391963670"/>
          <w:placeholder>
            <w:docPart w:val="19D55B72536B4D1B886B2E65A9B3D45D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141A4C" w:rsidRPr="008537B2">
            <w:rPr>
              <w:rFonts w:ascii="Arial" w:hAnsi="Arial" w:cs="Arial"/>
            </w:rPr>
            <w:t>Email</w:t>
          </w:r>
        </w:sdtContent>
      </w:sdt>
    </w:p>
    <w:p w:rsidR="006270A9" w:rsidRPr="008537B2" w:rsidRDefault="003D0A29" w:rsidP="00E55E4E">
      <w:pPr>
        <w:pStyle w:val="Heading1"/>
        <w:rPr>
          <w:rFonts w:ascii="Arial" w:hAnsi="Arial" w:cs="Arial"/>
          <w:sz w:val="20"/>
          <w:szCs w:val="20"/>
          <w:u w:val="single"/>
        </w:rPr>
      </w:pPr>
      <w:sdt>
        <w:sdtPr>
          <w:rPr>
            <w:rFonts w:ascii="Arial" w:hAnsi="Arial" w:cs="Arial"/>
            <w:sz w:val="20"/>
            <w:szCs w:val="20"/>
            <w:u w:val="single"/>
          </w:rPr>
          <w:alias w:val="Objective:"/>
          <w:tag w:val="Objective:"/>
          <w:id w:val="-731932020"/>
          <w:placeholder>
            <w:docPart w:val="8EAB34C142F84D3CBCF7CF4D6D769AA1"/>
          </w:placeholder>
          <w:temporary/>
          <w:showingPlcHdr/>
        </w:sdtPr>
        <w:sdtContent>
          <w:r w:rsidR="009D5933" w:rsidRPr="008537B2"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  <w:t>Objective</w:t>
          </w:r>
        </w:sdtContent>
      </w:sdt>
    </w:p>
    <w:p w:rsidR="006270A9" w:rsidRPr="008537B2" w:rsidRDefault="003D0A29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Add Objectives:"/>
          <w:tag w:val="Add Objectives:"/>
          <w:id w:val="396481143"/>
          <w:placeholder>
            <w:docPart w:val="AA4B3B853FF04CFA98ADE8FB11E298C3"/>
          </w:placeholder>
          <w:temporary/>
          <w:showingPlcHdr/>
        </w:sdtPr>
        <w:sdtContent>
          <w:r w:rsidR="009D5933" w:rsidRPr="008537B2">
            <w:rPr>
              <w:rFonts w:ascii="Arial" w:hAnsi="Arial" w:cs="Arial"/>
              <w:sz w:val="20"/>
              <w:szCs w:val="20"/>
            </w:rPr>
            <w:t xml:space="preserve">To get started right away, just </w:t>
          </w:r>
          <w:r w:rsidR="00141A4C" w:rsidRPr="008537B2">
            <w:rPr>
              <w:rFonts w:ascii="Arial" w:hAnsi="Arial" w:cs="Arial"/>
              <w:sz w:val="20"/>
              <w:szCs w:val="20"/>
            </w:rPr>
            <w:t>click</w:t>
          </w:r>
          <w:r w:rsidR="009D5933" w:rsidRPr="008537B2">
            <w:rPr>
              <w:rFonts w:ascii="Arial" w:hAnsi="Arial" w:cs="Arial"/>
              <w:sz w:val="20"/>
              <w:szCs w:val="20"/>
            </w:rPr>
            <w:t xml:space="preserve"> any placeholder text (such as this) and start typing to replace it with your own.</w:t>
          </w:r>
        </w:sdtContent>
      </w:sdt>
    </w:p>
    <w:sdt>
      <w:sdtPr>
        <w:rPr>
          <w:rFonts w:ascii="Arial" w:hAnsi="Arial" w:cs="Arial"/>
          <w:sz w:val="20"/>
          <w:szCs w:val="20"/>
          <w:u w:val="single"/>
        </w:rPr>
        <w:alias w:val="Education:"/>
        <w:tag w:val="Education:"/>
        <w:id w:val="807127995"/>
        <w:placeholder>
          <w:docPart w:val="B25324CAA6174BE18DB12187713CAD25"/>
        </w:placeholder>
        <w:temporary/>
        <w:showingPlcHdr/>
      </w:sdtPr>
      <w:sdtContent>
        <w:p w:rsidR="006270A9" w:rsidRPr="008537B2" w:rsidRDefault="009D5933">
          <w:pPr>
            <w:pStyle w:val="Heading1"/>
            <w:rPr>
              <w:rFonts w:ascii="Arial" w:hAnsi="Arial" w:cs="Arial"/>
              <w:sz w:val="20"/>
              <w:szCs w:val="20"/>
              <w:u w:val="single"/>
            </w:rPr>
          </w:pPr>
          <w:r w:rsidRPr="008537B2"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  <w:t>Education</w:t>
          </w:r>
        </w:p>
      </w:sdtContent>
    </w:sdt>
    <w:p w:rsidR="006270A9" w:rsidRPr="008537B2" w:rsidRDefault="00E55E4E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Degree</w:t>
      </w:r>
    </w:p>
    <w:p w:rsidR="006270A9" w:rsidRPr="008537B2" w:rsidRDefault="00D34A26" w:rsidP="001B29CF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Course</w:t>
      </w:r>
      <w:r w:rsidR="009D5933" w:rsidRPr="008537B2">
        <w:rPr>
          <w:rFonts w:ascii="Arial" w:hAnsi="Arial" w:cs="Arial"/>
          <w:sz w:val="20"/>
          <w:szCs w:val="20"/>
        </w:rPr>
        <w:t xml:space="preserve">: </w:t>
      </w:r>
      <w:sdt>
        <w:sdtPr>
          <w:rPr>
            <w:rFonts w:ascii="Arial" w:hAnsi="Arial" w:cs="Arial"/>
            <w:sz w:val="20"/>
            <w:szCs w:val="20"/>
          </w:rPr>
          <w:alias w:val="Major:"/>
          <w:tag w:val="Major:"/>
          <w:id w:val="1821224400"/>
          <w:placeholder>
            <w:docPart w:val="3CEF40055AFF4C90B47D27D407DA8C4D"/>
          </w:placeholder>
          <w:temporary/>
          <w:showingPlcHdr/>
          <w:text/>
        </w:sdtPr>
        <w:sdtContent>
          <w:r w:rsidR="00141A4C" w:rsidRPr="008537B2">
            <w:rPr>
              <w:rFonts w:ascii="Arial" w:hAnsi="Arial" w:cs="Arial"/>
              <w:sz w:val="20"/>
              <w:szCs w:val="20"/>
            </w:rPr>
            <w:t>Click</w:t>
          </w:r>
          <w:r w:rsidR="009D5933" w:rsidRPr="008537B2">
            <w:rPr>
              <w:rFonts w:ascii="Arial" w:hAnsi="Arial" w:cs="Arial"/>
              <w:sz w:val="20"/>
              <w:szCs w:val="20"/>
            </w:rPr>
            <w:t xml:space="preserve"> here to enter text</w:t>
          </w:r>
        </w:sdtContent>
      </w:sdt>
    </w:p>
    <w:p w:rsidR="00D34A26" w:rsidRPr="006E0116" w:rsidRDefault="00D34A26" w:rsidP="006E011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Institution &amp; University</w:t>
      </w:r>
      <w:r w:rsidR="009D5933" w:rsidRPr="008537B2">
        <w:rPr>
          <w:rFonts w:ascii="Arial" w:hAnsi="Arial" w:cs="Arial"/>
          <w:sz w:val="20"/>
          <w:szCs w:val="20"/>
        </w:rPr>
        <w:t xml:space="preserve">: </w:t>
      </w:r>
      <w:sdt>
        <w:sdtPr>
          <w:rPr>
            <w:rFonts w:ascii="Arial" w:hAnsi="Arial" w:cs="Arial"/>
            <w:sz w:val="20"/>
            <w:szCs w:val="20"/>
          </w:rPr>
          <w:alias w:val="Minor:"/>
          <w:tag w:val="Minor:"/>
          <w:id w:val="1025376684"/>
          <w:placeholder>
            <w:docPart w:val="3CEF40055AFF4C90B47D27D407DA8C4D"/>
          </w:placeholder>
          <w:temporary/>
          <w:showingPlcHdr/>
          <w:text/>
        </w:sdtPr>
        <w:sdtContent>
          <w:r w:rsidR="00816216"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Period: </w:t>
      </w:r>
      <w:sdt>
        <w:sdtPr>
          <w:rPr>
            <w:rFonts w:ascii="Arial" w:hAnsi="Arial" w:cs="Arial"/>
            <w:sz w:val="20"/>
            <w:szCs w:val="20"/>
          </w:rPr>
          <w:alias w:val="Minor:"/>
          <w:tag w:val="Minor:"/>
          <w:id w:val="1647081866"/>
          <w:placeholder>
            <w:docPart w:val="71440E8C2A494CEBAA820F14AF1EB441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6270A9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CGPA</w:t>
      </w:r>
      <w:r w:rsidR="009D5933" w:rsidRPr="008537B2">
        <w:rPr>
          <w:rFonts w:ascii="Arial" w:hAnsi="Arial" w:cs="Arial"/>
          <w:sz w:val="20"/>
          <w:szCs w:val="20"/>
        </w:rPr>
        <w:t xml:space="preserve">: </w:t>
      </w:r>
      <w:sdt>
        <w:sdtPr>
          <w:rPr>
            <w:rFonts w:ascii="Arial" w:hAnsi="Arial" w:cs="Arial"/>
            <w:sz w:val="20"/>
            <w:szCs w:val="20"/>
          </w:rPr>
          <w:alias w:val="Related coursework: "/>
          <w:tag w:val="Related coursework: "/>
          <w:id w:val="1648172142"/>
          <w:placeholder>
            <w:docPart w:val="3CEF40055AFF4C90B47D27D407DA8C4D"/>
          </w:placeholder>
          <w:temporary/>
          <w:showingPlcHdr/>
          <w:text/>
        </w:sdtPr>
        <w:sdtContent>
          <w:r w:rsidR="00816216"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D34A26" w:rsidRPr="008537B2" w:rsidRDefault="00E55E4E" w:rsidP="00D34A26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Higher Secondary Education</w:t>
      </w:r>
    </w:p>
    <w:p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Stream / Subjects: </w:t>
      </w:r>
      <w:sdt>
        <w:sdtPr>
          <w:rPr>
            <w:rFonts w:ascii="Arial" w:hAnsi="Arial" w:cs="Arial"/>
            <w:sz w:val="20"/>
            <w:szCs w:val="20"/>
          </w:rPr>
          <w:alias w:val="Major:"/>
          <w:tag w:val="Major:"/>
          <w:id w:val="-1694759121"/>
          <w:placeholder>
            <w:docPart w:val="75D524F2D3DB43C492EEA7A497A8D259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Institution: </w:t>
      </w:r>
      <w:sdt>
        <w:sdtPr>
          <w:rPr>
            <w:rFonts w:ascii="Arial" w:hAnsi="Arial" w:cs="Arial"/>
            <w:sz w:val="20"/>
            <w:szCs w:val="20"/>
          </w:rPr>
          <w:alias w:val="Minor:"/>
          <w:tag w:val="Minor:"/>
          <w:id w:val="-462346621"/>
          <w:placeholder>
            <w:docPart w:val="75D524F2D3DB43C492EEA7A497A8D259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Period: </w:t>
      </w:r>
      <w:sdt>
        <w:sdtPr>
          <w:rPr>
            <w:rFonts w:ascii="Arial" w:hAnsi="Arial" w:cs="Arial"/>
            <w:sz w:val="20"/>
            <w:szCs w:val="20"/>
          </w:rPr>
          <w:alias w:val="Major:"/>
          <w:tag w:val="Major:"/>
          <w:id w:val="-998965399"/>
          <w:placeholder>
            <w:docPart w:val="20BACB9AB3AD45A7924693A0B04492D7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D34A26" w:rsidRPr="008537B2" w:rsidRDefault="00E55E4E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Board</w:t>
      </w:r>
      <w:r w:rsidR="00D34A26" w:rsidRPr="008537B2">
        <w:rPr>
          <w:rFonts w:ascii="Arial" w:hAnsi="Arial" w:cs="Arial"/>
          <w:sz w:val="20"/>
          <w:szCs w:val="20"/>
        </w:rPr>
        <w:t xml:space="preserve">: </w:t>
      </w:r>
      <w:sdt>
        <w:sdtPr>
          <w:rPr>
            <w:rFonts w:ascii="Arial" w:hAnsi="Arial" w:cs="Arial"/>
            <w:sz w:val="20"/>
            <w:szCs w:val="20"/>
          </w:rPr>
          <w:alias w:val="Minor:"/>
          <w:tag w:val="Minor:"/>
          <w:id w:val="-690298640"/>
          <w:placeholder>
            <w:docPart w:val="20BACB9AB3AD45A7924693A0B04492D7"/>
          </w:placeholder>
          <w:temporary/>
          <w:showingPlcHdr/>
          <w:text/>
        </w:sdtPr>
        <w:sdtContent>
          <w:r w:rsidR="00D34A26"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Marks / Grade: </w:t>
      </w:r>
      <w:sdt>
        <w:sdtPr>
          <w:rPr>
            <w:rFonts w:ascii="Arial" w:hAnsi="Arial" w:cs="Arial"/>
            <w:sz w:val="20"/>
            <w:szCs w:val="20"/>
          </w:rPr>
          <w:alias w:val="Related coursework: "/>
          <w:tag w:val="Related coursework: "/>
          <w:id w:val="-842315562"/>
          <w:placeholder>
            <w:docPart w:val="75D524F2D3DB43C492EEA7A497A8D259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E55E4E" w:rsidRPr="008537B2" w:rsidRDefault="00E55E4E" w:rsidP="00DE6579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Secondary Education</w:t>
      </w:r>
    </w:p>
    <w:p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Institution: </w:t>
      </w:r>
      <w:sdt>
        <w:sdtPr>
          <w:rPr>
            <w:rFonts w:ascii="Arial" w:hAnsi="Arial" w:cs="Arial"/>
            <w:sz w:val="20"/>
            <w:szCs w:val="20"/>
          </w:rPr>
          <w:alias w:val="Minor:"/>
          <w:tag w:val="Minor:"/>
          <w:id w:val="-1819713420"/>
          <w:placeholder>
            <w:docPart w:val="8712A5BE9EA84A3DA2F41435251C9B63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Period: </w:t>
      </w:r>
      <w:sdt>
        <w:sdtPr>
          <w:rPr>
            <w:rFonts w:ascii="Arial" w:hAnsi="Arial" w:cs="Arial"/>
            <w:sz w:val="20"/>
            <w:szCs w:val="20"/>
          </w:rPr>
          <w:alias w:val="Major:"/>
          <w:tag w:val="Major:"/>
          <w:id w:val="-1863581455"/>
          <w:placeholder>
            <w:docPart w:val="BC99592D9B694003A5AFE567A5266157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Board: </w:t>
      </w:r>
      <w:sdt>
        <w:sdtPr>
          <w:rPr>
            <w:rFonts w:ascii="Arial" w:hAnsi="Arial" w:cs="Arial"/>
            <w:sz w:val="20"/>
            <w:szCs w:val="20"/>
          </w:rPr>
          <w:alias w:val="Minor:"/>
          <w:tag w:val="Minor:"/>
          <w:id w:val="1775354767"/>
          <w:placeholder>
            <w:docPart w:val="BC99592D9B694003A5AFE567A5266157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Marks / Grade: </w:t>
      </w:r>
      <w:sdt>
        <w:sdtPr>
          <w:rPr>
            <w:rFonts w:ascii="Arial" w:hAnsi="Arial" w:cs="Arial"/>
            <w:sz w:val="20"/>
            <w:szCs w:val="20"/>
          </w:rPr>
          <w:alias w:val="Related coursework: "/>
          <w:tag w:val="Related coursework: "/>
          <w:id w:val="-1641953903"/>
          <w:placeholder>
            <w:docPart w:val="8712A5BE9EA84A3DA2F41435251C9B63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CD66AA" w:rsidRPr="00CD66AA" w:rsidRDefault="00CD66AA" w:rsidP="00CD66AA">
      <w:pPr>
        <w:pStyle w:val="Heading1"/>
        <w:rPr>
          <w:rFonts w:ascii="Arial" w:eastAsiaTheme="minorEastAsia" w:hAnsi="Arial" w:cs="Arial"/>
          <w:b w:val="0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Areas of Technical Interest:</w:t>
      </w:r>
      <w:r w:rsidRPr="00CD66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>(</w:t>
      </w:r>
      <w:r w:rsidRPr="00CD66AA">
        <w:rPr>
          <w:rFonts w:ascii="Arial" w:eastAsiaTheme="minorEastAsia" w:hAnsi="Arial" w:cs="Arial"/>
          <w:b w:val="0"/>
          <w:color w:val="404040" w:themeColor="text1" w:themeTint="BF"/>
          <w:sz w:val="20"/>
          <w:szCs w:val="20"/>
        </w:rPr>
        <w:t>Please mention only topics pertaining to your core area</w:t>
      </w:r>
      <w:r>
        <w:rPr>
          <w:rFonts w:ascii="Arial" w:eastAsiaTheme="minorEastAsia" w:hAnsi="Arial" w:cs="Arial"/>
          <w:b w:val="0"/>
          <w:color w:val="404040" w:themeColor="text1" w:themeTint="BF"/>
          <w:sz w:val="20"/>
          <w:szCs w:val="20"/>
        </w:rPr>
        <w:t>)</w:t>
      </w:r>
      <w:r w:rsidRPr="00CD66AA">
        <w:rPr>
          <w:rFonts w:ascii="Arial" w:eastAsiaTheme="minorEastAsia" w:hAnsi="Arial" w:cs="Arial"/>
          <w:b w:val="0"/>
          <w:color w:val="404040" w:themeColor="text1" w:themeTint="BF"/>
          <w:sz w:val="20"/>
          <w:szCs w:val="20"/>
        </w:rPr>
        <w:t xml:space="preserve"> </w:t>
      </w:r>
    </w:p>
    <w:p w:rsidR="00CD66AA" w:rsidRPr="008537B2" w:rsidRDefault="00CD66AA" w:rsidP="00CD66A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8537B2">
        <w:rPr>
          <w:rFonts w:ascii="Arial" w:hAnsi="Arial" w:cs="Arial"/>
          <w:sz w:val="20"/>
          <w:szCs w:val="20"/>
        </w:rPr>
        <w:t xml:space="preserve">: </w:t>
      </w:r>
      <w:sdt>
        <w:sdtPr>
          <w:rPr>
            <w:rFonts w:ascii="Arial" w:hAnsi="Arial" w:cs="Arial"/>
            <w:sz w:val="20"/>
            <w:szCs w:val="20"/>
          </w:rPr>
          <w:alias w:val="Minor:"/>
          <w:tag w:val="Minor:"/>
          <w:id w:val="32522764"/>
          <w:placeholder>
            <w:docPart w:val="D5943305A3734EFFA12515EB742C1825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CD66AA" w:rsidRPr="00CD66AA" w:rsidRDefault="00CD66AA" w:rsidP="00CD66A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8537B2">
        <w:rPr>
          <w:rFonts w:ascii="Arial" w:hAnsi="Arial" w:cs="Arial"/>
          <w:sz w:val="20"/>
          <w:szCs w:val="20"/>
        </w:rPr>
        <w:t xml:space="preserve">: </w:t>
      </w:r>
      <w:sdt>
        <w:sdtPr>
          <w:rPr>
            <w:rFonts w:ascii="Arial" w:hAnsi="Arial" w:cs="Arial"/>
            <w:sz w:val="20"/>
            <w:szCs w:val="20"/>
          </w:rPr>
          <w:alias w:val="Major:"/>
          <w:tag w:val="Major:"/>
          <w:id w:val="32522765"/>
          <w:placeholder>
            <w:docPart w:val="5E862855440846348B4B48A9D8F0EA55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6270A9" w:rsidRPr="008537B2" w:rsidRDefault="00E55E4E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537B2">
        <w:rPr>
          <w:rFonts w:ascii="Arial" w:hAnsi="Arial" w:cs="Arial"/>
          <w:color w:val="000000" w:themeColor="text1"/>
          <w:sz w:val="20"/>
          <w:szCs w:val="20"/>
          <w:u w:val="single"/>
        </w:rPr>
        <w:t>Project</w:t>
      </w:r>
    </w:p>
    <w:p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Topic:</w:t>
      </w:r>
      <w:sdt>
        <w:sdtPr>
          <w:rPr>
            <w:rFonts w:ascii="Arial" w:hAnsi="Arial" w:cs="Arial"/>
            <w:sz w:val="20"/>
            <w:szCs w:val="20"/>
          </w:rPr>
          <w:alias w:val="Major:"/>
          <w:tag w:val="Major:"/>
          <w:id w:val="-1489472778"/>
          <w:placeholder>
            <w:docPart w:val="F2720B75AC5D4B32969E5B5357FD7E16"/>
          </w:placeholder>
          <w:temporary/>
          <w:showingPlcHdr/>
          <w:text/>
        </w:sdtPr>
        <w:sdtContent>
          <w:r w:rsidR="008537B2"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Duration/Period:</w:t>
      </w:r>
      <w:sdt>
        <w:sdtPr>
          <w:rPr>
            <w:rFonts w:ascii="Arial" w:hAnsi="Arial" w:cs="Arial"/>
            <w:sz w:val="20"/>
            <w:szCs w:val="20"/>
          </w:rPr>
          <w:alias w:val="Major:"/>
          <w:tag w:val="Major:"/>
          <w:id w:val="825554897"/>
          <w:placeholder>
            <w:docPart w:val="E6B88FDEDC3E4FE7BBA8D0DD281DE908"/>
          </w:placeholder>
          <w:temporary/>
          <w:showingPlcHdr/>
          <w:text/>
        </w:sdtPr>
        <w:sdtContent>
          <w:r w:rsidR="008537B2"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Objective:</w:t>
      </w:r>
      <w:sdt>
        <w:sdtPr>
          <w:rPr>
            <w:rFonts w:ascii="Arial" w:hAnsi="Arial" w:cs="Arial"/>
            <w:sz w:val="20"/>
            <w:szCs w:val="20"/>
          </w:rPr>
          <w:alias w:val="Major:"/>
          <w:tag w:val="Major:"/>
          <w:id w:val="-1273007504"/>
          <w:placeholder>
            <w:docPart w:val="623A1EAFF6254EE39BE90FEEC06A38E2"/>
          </w:placeholder>
          <w:temporary/>
          <w:showingPlcHdr/>
          <w:text/>
        </w:sdtPr>
        <w:sdtContent>
          <w:r w:rsidR="008537B2"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Tools or techniques used:</w:t>
      </w:r>
      <w:sdt>
        <w:sdtPr>
          <w:rPr>
            <w:rFonts w:ascii="Arial" w:hAnsi="Arial" w:cs="Arial"/>
            <w:sz w:val="20"/>
            <w:szCs w:val="20"/>
          </w:rPr>
          <w:alias w:val="Major:"/>
          <w:tag w:val="Major:"/>
          <w:id w:val="940109044"/>
          <w:placeholder>
            <w:docPart w:val="9B86898B80624184A2697E9EDAE08094"/>
          </w:placeholder>
          <w:temporary/>
          <w:showingPlcHdr/>
          <w:text/>
        </w:sdtPr>
        <w:sdtContent>
          <w:r w:rsidR="008537B2"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Outcome</w:t>
      </w:r>
      <w:r w:rsidR="008537B2" w:rsidRPr="008537B2">
        <w:rPr>
          <w:rFonts w:ascii="Arial" w:hAnsi="Arial" w:cs="Arial"/>
          <w:sz w:val="20"/>
          <w:szCs w:val="20"/>
        </w:rPr>
        <w:t xml:space="preserve">: </w:t>
      </w:r>
      <w:sdt>
        <w:sdtPr>
          <w:rPr>
            <w:rFonts w:ascii="Arial" w:hAnsi="Arial" w:cs="Arial"/>
            <w:sz w:val="20"/>
            <w:szCs w:val="20"/>
          </w:rPr>
          <w:alias w:val="Major:"/>
          <w:tag w:val="Major:"/>
          <w:id w:val="1728174242"/>
          <w:placeholder>
            <w:docPart w:val="0E6768C638154038BE54E482D012A836"/>
          </w:placeholder>
          <w:temporary/>
          <w:showingPlcHdr/>
          <w:text/>
        </w:sdtPr>
        <w:sdtContent>
          <w:r w:rsidR="008537B2" w:rsidRPr="008537B2">
            <w:rPr>
              <w:rFonts w:ascii="Arial" w:hAnsi="Arial" w:cs="Arial"/>
              <w:sz w:val="20"/>
              <w:szCs w:val="20"/>
            </w:rPr>
            <w:t>Click here to enter text</w:t>
          </w:r>
        </w:sdtContent>
      </w:sdt>
    </w:p>
    <w:p w:rsidR="00E55E4E" w:rsidRPr="00E55E4E" w:rsidRDefault="00E55E4E" w:rsidP="00E55E4E">
      <w:pPr>
        <w:keepNext/>
        <w:keepLines/>
        <w:spacing w:before="320" w:after="100"/>
        <w:contextualSpacing/>
        <w:outlineLvl w:val="0"/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</w:pPr>
      <w:r w:rsidRPr="008537B2"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  <w:t>Internship / In-plant Training</w:t>
      </w:r>
    </w:p>
    <w:p w:rsidR="00E55E4E" w:rsidRPr="00E55E4E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Organisation / Location</w:t>
      </w:r>
      <w:r w:rsidRPr="00E55E4E">
        <w:rPr>
          <w:rFonts w:ascii="Arial" w:hAnsi="Arial" w:cs="Arial"/>
          <w:sz w:val="20"/>
          <w:szCs w:val="20"/>
        </w:rPr>
        <w:t>:</w:t>
      </w:r>
    </w:p>
    <w:p w:rsidR="00E55E4E" w:rsidRPr="00E55E4E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E55E4E">
        <w:rPr>
          <w:rFonts w:ascii="Arial" w:hAnsi="Arial" w:cs="Arial"/>
          <w:sz w:val="20"/>
          <w:szCs w:val="20"/>
        </w:rPr>
        <w:t>Duration/Period:</w:t>
      </w:r>
    </w:p>
    <w:p w:rsidR="00E55E4E" w:rsidRPr="00E55E4E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E55E4E">
        <w:rPr>
          <w:rFonts w:ascii="Arial" w:hAnsi="Arial" w:cs="Arial"/>
          <w:sz w:val="20"/>
          <w:szCs w:val="20"/>
        </w:rPr>
        <w:t>Objective:</w:t>
      </w:r>
    </w:p>
    <w:p w:rsidR="00E55E4E" w:rsidRPr="00E55E4E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E55E4E">
        <w:rPr>
          <w:rFonts w:ascii="Arial" w:hAnsi="Arial" w:cs="Arial"/>
          <w:sz w:val="20"/>
          <w:szCs w:val="20"/>
        </w:rPr>
        <w:t>Tools or techniques used:</w:t>
      </w:r>
    </w:p>
    <w:p w:rsidR="00E55E4E" w:rsidRPr="00E55E4E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E55E4E">
        <w:rPr>
          <w:rFonts w:ascii="Arial" w:hAnsi="Arial" w:cs="Arial"/>
          <w:sz w:val="20"/>
          <w:szCs w:val="20"/>
        </w:rPr>
        <w:t>Outcome</w:t>
      </w:r>
    </w:p>
    <w:p w:rsidR="00E55E4E" w:rsidRDefault="008537B2" w:rsidP="008537B2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Other Technical Qualification:</w:t>
      </w:r>
      <w:sdt>
        <w:sdtPr>
          <w:rPr>
            <w:rFonts w:ascii="Arial" w:hAnsi="Arial" w:cs="Arial"/>
            <w:b w:val="0"/>
            <w:color w:val="000000" w:themeColor="text1"/>
            <w:sz w:val="20"/>
            <w:szCs w:val="20"/>
          </w:rPr>
          <w:alias w:val="Major:"/>
          <w:tag w:val="Major:"/>
          <w:id w:val="-969215162"/>
          <w:placeholder>
            <w:docPart w:val="2DE4EDA141F642C1A1D6592A790E92B6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b w:val="0"/>
              <w:color w:val="000000" w:themeColor="text1"/>
              <w:sz w:val="20"/>
              <w:szCs w:val="20"/>
            </w:rPr>
            <w:t>Click here to enter text</w:t>
          </w:r>
        </w:sdtContent>
      </w:sdt>
    </w:p>
    <w:p w:rsidR="008537B2" w:rsidRDefault="008537B2" w:rsidP="008537B2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CD66AA" w:rsidRDefault="00CD66AA" w:rsidP="00D3006A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D3006A" w:rsidRDefault="00D3006A" w:rsidP="00D3006A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D3006A">
        <w:rPr>
          <w:rFonts w:ascii="Arial" w:hAnsi="Arial" w:cs="Arial"/>
          <w:color w:val="000000" w:themeColor="text1"/>
          <w:sz w:val="20"/>
          <w:szCs w:val="20"/>
          <w:u w:val="single"/>
        </w:rPr>
        <w:t>Achievements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,</w:t>
      </w:r>
      <w:r w:rsidR="00981F6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Pr="00D3006A">
        <w:rPr>
          <w:rFonts w:ascii="Arial" w:hAnsi="Arial" w:cs="Arial"/>
          <w:color w:val="000000" w:themeColor="text1"/>
          <w:sz w:val="20"/>
          <w:szCs w:val="20"/>
          <w:u w:val="single"/>
        </w:rPr>
        <w:t>Scho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larships, Honours,</w:t>
      </w:r>
      <w:r w:rsidRPr="00D3006A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Contribution, etc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</w:p>
    <w:p w:rsidR="00E55E4E" w:rsidRPr="00E55E4E" w:rsidRDefault="00D3006A" w:rsidP="00D3006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 w:rsidR="00E55E4E" w:rsidRPr="00E55E4E">
        <w:rPr>
          <w:rFonts w:ascii="Arial" w:hAnsi="Arial" w:cs="Arial"/>
          <w:sz w:val="20"/>
          <w:szCs w:val="20"/>
        </w:rPr>
        <w:t>:</w:t>
      </w:r>
      <w:bookmarkStart w:id="0" w:name="_GoBack"/>
      <w:sdt>
        <w:sdtPr>
          <w:rPr>
            <w:rFonts w:ascii="Arial" w:hAnsi="Arial" w:cs="Arial"/>
            <w:color w:val="000000" w:themeColor="text1"/>
            <w:sz w:val="20"/>
            <w:szCs w:val="20"/>
          </w:rPr>
          <w:alias w:val="Major:"/>
          <w:tag w:val="Major:"/>
          <w:id w:val="-611748644"/>
          <w:placeholder>
            <w:docPart w:val="570DDE7CC3804267BA14FFD548C35FA2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color w:val="000000" w:themeColor="text1"/>
              <w:sz w:val="20"/>
              <w:szCs w:val="20"/>
            </w:rPr>
            <w:t>Click here to enter text</w:t>
          </w:r>
        </w:sdtContent>
      </w:sdt>
      <w:bookmarkEnd w:id="0"/>
    </w:p>
    <w:p w:rsidR="00E55E4E" w:rsidRPr="00E55E4E" w:rsidRDefault="00D3006A" w:rsidP="00D3006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Area / Topic / Details</w:t>
      </w:r>
      <w:r w:rsidR="00E55E4E" w:rsidRPr="00E55E4E">
        <w:rPr>
          <w:rFonts w:ascii="Arial" w:hAnsi="Arial" w:cs="Arial"/>
          <w:sz w:val="20"/>
          <w:szCs w:val="20"/>
        </w:rPr>
        <w:t>:</w:t>
      </w:r>
      <w:sdt>
        <w:sdtPr>
          <w:rPr>
            <w:rFonts w:ascii="Arial" w:hAnsi="Arial" w:cs="Arial"/>
            <w:color w:val="000000" w:themeColor="text1"/>
            <w:sz w:val="20"/>
            <w:szCs w:val="20"/>
          </w:rPr>
          <w:alias w:val="Major:"/>
          <w:tag w:val="Major:"/>
          <w:id w:val="2066669889"/>
          <w:placeholder>
            <w:docPart w:val="60DA98119E044BC3B7AEB68EDD0F1D43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color w:val="000000" w:themeColor="text1"/>
              <w:sz w:val="20"/>
              <w:szCs w:val="20"/>
            </w:rPr>
            <w:t>Click here to enter text</w:t>
          </w:r>
        </w:sdtContent>
      </w:sdt>
    </w:p>
    <w:p w:rsidR="00E55E4E" w:rsidRPr="00E55E4E" w:rsidRDefault="00D3006A" w:rsidP="00D3006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&amp; Where</w:t>
      </w:r>
      <w:r w:rsidR="00E55E4E" w:rsidRPr="00E55E4E">
        <w:rPr>
          <w:rFonts w:ascii="Arial" w:hAnsi="Arial" w:cs="Arial"/>
          <w:sz w:val="20"/>
          <w:szCs w:val="20"/>
        </w:rPr>
        <w:t>:</w:t>
      </w:r>
      <w:sdt>
        <w:sdtPr>
          <w:rPr>
            <w:rFonts w:ascii="Arial" w:hAnsi="Arial" w:cs="Arial"/>
            <w:color w:val="000000" w:themeColor="text1"/>
            <w:sz w:val="20"/>
            <w:szCs w:val="20"/>
          </w:rPr>
          <w:alias w:val="Major:"/>
          <w:tag w:val="Major:"/>
          <w:id w:val="-632331886"/>
          <w:placeholder>
            <w:docPart w:val="0CEA9F2844954D8A808E00FC71578310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color w:val="000000" w:themeColor="text1"/>
              <w:sz w:val="20"/>
              <w:szCs w:val="20"/>
            </w:rPr>
            <w:t>Click here to enter text</w:t>
          </w:r>
        </w:sdtContent>
      </w:sdt>
    </w:p>
    <w:p w:rsidR="008537B2" w:rsidRDefault="00FC5756" w:rsidP="00D3006A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Extra Curricular Activities</w:t>
      </w:r>
      <w:r w:rsidR="008537B2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  <w:sdt>
        <w:sdtPr>
          <w:rPr>
            <w:rFonts w:ascii="Arial" w:hAnsi="Arial" w:cs="Arial"/>
            <w:b w:val="0"/>
            <w:color w:val="000000" w:themeColor="text1"/>
            <w:sz w:val="20"/>
            <w:szCs w:val="20"/>
          </w:rPr>
          <w:alias w:val="Major:"/>
          <w:tag w:val="Major:"/>
          <w:id w:val="-300851813"/>
          <w:placeholder>
            <w:docPart w:val="0164D7C9732D4555A823B74DEB26BDA2"/>
          </w:placeholder>
          <w:temporary/>
          <w:showingPlcHdr/>
          <w:text/>
        </w:sdtPr>
        <w:sdtContent>
          <w:r w:rsidR="008537B2" w:rsidRPr="008537B2">
            <w:rPr>
              <w:rFonts w:ascii="Arial" w:hAnsi="Arial" w:cs="Arial"/>
              <w:b w:val="0"/>
              <w:color w:val="000000" w:themeColor="text1"/>
              <w:sz w:val="20"/>
              <w:szCs w:val="20"/>
            </w:rPr>
            <w:t>Click here to enter text</w:t>
          </w:r>
        </w:sdtContent>
      </w:sdt>
    </w:p>
    <w:p w:rsidR="008537B2" w:rsidRPr="00E55E4E" w:rsidRDefault="008537B2" w:rsidP="008537B2">
      <w:pPr>
        <w:keepNext/>
        <w:keepLines/>
        <w:spacing w:before="320" w:after="100"/>
        <w:contextualSpacing/>
        <w:outlineLvl w:val="0"/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  <w:t>Personal details</w:t>
      </w:r>
    </w:p>
    <w:p w:rsidR="00E55E4E" w:rsidRPr="00E55E4E" w:rsidRDefault="008537B2" w:rsidP="008537B2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 w:rsidR="00E55E4E" w:rsidRPr="00E55E4E">
        <w:rPr>
          <w:rFonts w:ascii="Arial" w:hAnsi="Arial" w:cs="Arial"/>
          <w:sz w:val="20"/>
          <w:szCs w:val="20"/>
        </w:rPr>
        <w:t>:</w:t>
      </w:r>
      <w:sdt>
        <w:sdtPr>
          <w:rPr>
            <w:rFonts w:ascii="Arial" w:hAnsi="Arial" w:cs="Arial"/>
            <w:color w:val="000000" w:themeColor="text1"/>
            <w:sz w:val="20"/>
            <w:szCs w:val="20"/>
          </w:rPr>
          <w:alias w:val="Major:"/>
          <w:tag w:val="Major:"/>
          <w:id w:val="199212181"/>
          <w:placeholder>
            <w:docPart w:val="FCE6E03B436E463C8A1389376674BFCC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color w:val="000000" w:themeColor="text1"/>
              <w:sz w:val="20"/>
              <w:szCs w:val="20"/>
            </w:rPr>
            <w:t>Click here to enter text</w:t>
          </w:r>
        </w:sdtContent>
      </w:sdt>
    </w:p>
    <w:p w:rsidR="00E55E4E" w:rsidRPr="00FC5756" w:rsidRDefault="008537B2" w:rsidP="008537B2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proficiency</w:t>
      </w:r>
      <w:r w:rsidR="00E55E4E" w:rsidRPr="00E55E4E">
        <w:rPr>
          <w:rFonts w:ascii="Arial" w:hAnsi="Arial" w:cs="Arial"/>
          <w:sz w:val="20"/>
          <w:szCs w:val="20"/>
        </w:rPr>
        <w:t>:</w:t>
      </w:r>
      <w:sdt>
        <w:sdtPr>
          <w:rPr>
            <w:rFonts w:ascii="Arial" w:hAnsi="Arial" w:cs="Arial"/>
            <w:color w:val="000000" w:themeColor="text1"/>
            <w:sz w:val="20"/>
            <w:szCs w:val="20"/>
          </w:rPr>
          <w:alias w:val="Major:"/>
          <w:tag w:val="Major:"/>
          <w:id w:val="1930307450"/>
          <w:placeholder>
            <w:docPart w:val="F7A75822BCB84F35964D7CF6E3A77AF2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color w:val="000000" w:themeColor="text1"/>
              <w:sz w:val="20"/>
              <w:szCs w:val="20"/>
            </w:rPr>
            <w:t>Click here to enter text</w:t>
          </w:r>
        </w:sdtContent>
      </w:sdt>
    </w:p>
    <w:p w:rsidR="00FC5756" w:rsidRDefault="00FC5756" w:rsidP="00FC575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Hobbies / Interests</w:t>
      </w:r>
      <w:r w:rsidRPr="00E55E4E">
        <w:rPr>
          <w:rFonts w:ascii="Arial" w:hAnsi="Arial" w:cs="Arial"/>
          <w:sz w:val="20"/>
          <w:szCs w:val="20"/>
        </w:rPr>
        <w:t>:</w:t>
      </w:r>
      <w:sdt>
        <w:sdtPr>
          <w:rPr>
            <w:rFonts w:ascii="Arial" w:hAnsi="Arial" w:cs="Arial"/>
            <w:color w:val="000000" w:themeColor="text1"/>
            <w:sz w:val="20"/>
            <w:szCs w:val="20"/>
          </w:rPr>
          <w:alias w:val="Major:"/>
          <w:tag w:val="Major:"/>
          <w:id w:val="-844232980"/>
          <w:placeholder>
            <w:docPart w:val="2E92C88FCA7746949F4AB6C2345D8397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color w:val="000000" w:themeColor="text1"/>
              <w:sz w:val="20"/>
              <w:szCs w:val="20"/>
            </w:rPr>
            <w:t>Click here to enter text</w:t>
          </w:r>
        </w:sdtContent>
      </w:sdt>
    </w:p>
    <w:p w:rsidR="00FC5756" w:rsidRPr="00FC5756" w:rsidRDefault="00FC5756" w:rsidP="00FC575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 Address</w:t>
      </w:r>
      <w:r w:rsidRPr="00E55E4E">
        <w:rPr>
          <w:rFonts w:ascii="Arial" w:hAnsi="Arial" w:cs="Arial"/>
          <w:sz w:val="20"/>
          <w:szCs w:val="20"/>
        </w:rPr>
        <w:t>:</w:t>
      </w:r>
      <w:sdt>
        <w:sdtPr>
          <w:rPr>
            <w:rFonts w:ascii="Arial" w:hAnsi="Arial" w:cs="Arial"/>
            <w:color w:val="000000" w:themeColor="text1"/>
            <w:sz w:val="20"/>
            <w:szCs w:val="20"/>
          </w:rPr>
          <w:alias w:val="Major:"/>
          <w:tag w:val="Major:"/>
          <w:id w:val="32522761"/>
          <w:placeholder>
            <w:docPart w:val="BCBF48FDB75C417CADB251DD9E5357E6"/>
          </w:placeholder>
          <w:temporary/>
          <w:showingPlcHdr/>
          <w:text/>
        </w:sdtPr>
        <w:sdtContent>
          <w:r w:rsidRPr="008537B2">
            <w:rPr>
              <w:rFonts w:ascii="Arial" w:hAnsi="Arial" w:cs="Arial"/>
              <w:color w:val="000000" w:themeColor="text1"/>
              <w:sz w:val="20"/>
              <w:szCs w:val="20"/>
            </w:rPr>
            <w:t>Click here to enter text</w:t>
          </w:r>
        </w:sdtContent>
      </w:sdt>
    </w:p>
    <w:p w:rsidR="00D3006A" w:rsidRDefault="00D3006A" w:rsidP="008537B2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>Place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  <w:t>Signature:</w:t>
      </w: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</w:p>
    <w:p w:rsid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</w:p>
    <w:p w:rsidR="008537B2" w:rsidRP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>Date: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>(Name:</w:t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ab/>
        <w:t>)</w:t>
      </w:r>
    </w:p>
    <w:sectPr w:rsidR="008537B2" w:rsidRPr="00CD66AA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90A" w:rsidRDefault="00F6390A">
      <w:pPr>
        <w:spacing w:after="0"/>
      </w:pPr>
      <w:r>
        <w:separator/>
      </w:r>
    </w:p>
  </w:endnote>
  <w:endnote w:type="continuationSeparator" w:id="1">
    <w:p w:rsidR="00F6390A" w:rsidRDefault="00F639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3D0A29">
      <w:fldChar w:fldCharType="begin"/>
    </w:r>
    <w:r>
      <w:instrText xml:space="preserve"> PAGE   \* MERGEFORMAT </w:instrText>
    </w:r>
    <w:r w:rsidR="003D0A29">
      <w:fldChar w:fldCharType="separate"/>
    </w:r>
    <w:r w:rsidR="00981F6F">
      <w:rPr>
        <w:noProof/>
      </w:rPr>
      <w:t>2</w:t>
    </w:r>
    <w:r w:rsidR="003D0A29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90A" w:rsidRDefault="00F6390A">
      <w:pPr>
        <w:spacing w:after="0"/>
      </w:pPr>
      <w:r>
        <w:separator/>
      </w:r>
    </w:p>
  </w:footnote>
  <w:footnote w:type="continuationSeparator" w:id="1">
    <w:p w:rsidR="00F6390A" w:rsidRDefault="00F6390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9C75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12B1CE3"/>
    <w:multiLevelType w:val="hybridMultilevel"/>
    <w:tmpl w:val="E98A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2389"/>
    <w:rsid w:val="000A4F59"/>
    <w:rsid w:val="00141A4C"/>
    <w:rsid w:val="001B29CF"/>
    <w:rsid w:val="0028220F"/>
    <w:rsid w:val="00356C14"/>
    <w:rsid w:val="003D0A29"/>
    <w:rsid w:val="004772C3"/>
    <w:rsid w:val="00617B26"/>
    <w:rsid w:val="006270A9"/>
    <w:rsid w:val="00672BC9"/>
    <w:rsid w:val="00675956"/>
    <w:rsid w:val="00681034"/>
    <w:rsid w:val="006E0116"/>
    <w:rsid w:val="00816216"/>
    <w:rsid w:val="008537B2"/>
    <w:rsid w:val="0087734B"/>
    <w:rsid w:val="00981F6F"/>
    <w:rsid w:val="009D5933"/>
    <w:rsid w:val="00B22389"/>
    <w:rsid w:val="00BD768D"/>
    <w:rsid w:val="00C378F3"/>
    <w:rsid w:val="00C61F8E"/>
    <w:rsid w:val="00CD66AA"/>
    <w:rsid w:val="00D3006A"/>
    <w:rsid w:val="00D34A26"/>
    <w:rsid w:val="00D91171"/>
    <w:rsid w:val="00DE6579"/>
    <w:rsid w:val="00E55E4E"/>
    <w:rsid w:val="00E83E4B"/>
    <w:rsid w:val="00F6390A"/>
    <w:rsid w:val="00F74DF2"/>
    <w:rsid w:val="00FC5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4E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8F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8F3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8F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C378F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78F3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78F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78F3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_krishnan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46D4F6C03C4119AFB7180C730FD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8ED7B-D70C-4046-90FB-4EDE990BC4D9}"/>
      </w:docPartPr>
      <w:docPartBody>
        <w:p w:rsidR="00301C70" w:rsidRDefault="00276CB6">
          <w:pPr>
            <w:pStyle w:val="BE46D4F6C03C4119AFB7180C730FDF8A"/>
          </w:pPr>
          <w:r>
            <w:t>Your Name</w:t>
          </w:r>
        </w:p>
      </w:docPartBody>
    </w:docPart>
    <w:docPart>
      <w:docPartPr>
        <w:name w:val="F6E270DBA5F547E180549CF16C36E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6F267-6C54-4DDF-8238-30D6C81E306A}"/>
      </w:docPartPr>
      <w:docPartBody>
        <w:p w:rsidR="00301C70" w:rsidRDefault="00276CB6">
          <w:pPr>
            <w:pStyle w:val="F6E270DBA5F547E180549CF16C36E133"/>
          </w:pPr>
          <w:r>
            <w:t>Telephone</w:t>
          </w:r>
        </w:p>
      </w:docPartBody>
    </w:docPart>
    <w:docPart>
      <w:docPartPr>
        <w:name w:val="19D55B72536B4D1B886B2E65A9B3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C682-3D3C-4DF8-83C7-7E5324670CA4}"/>
      </w:docPartPr>
      <w:docPartBody>
        <w:p w:rsidR="00301C70" w:rsidRDefault="00276CB6">
          <w:pPr>
            <w:pStyle w:val="19D55B72536B4D1B886B2E65A9B3D45D"/>
          </w:pPr>
          <w:r>
            <w:t>Email</w:t>
          </w:r>
        </w:p>
      </w:docPartBody>
    </w:docPart>
    <w:docPart>
      <w:docPartPr>
        <w:name w:val="8EAB34C142F84D3CBCF7CF4D6D769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442CF-28BC-418E-BC60-F700CB583DC6}"/>
      </w:docPartPr>
      <w:docPartBody>
        <w:p w:rsidR="00301C70" w:rsidRDefault="00276CB6">
          <w:pPr>
            <w:pStyle w:val="8EAB34C142F84D3CBCF7CF4D6D769AA1"/>
          </w:pPr>
          <w:r>
            <w:t>Objective</w:t>
          </w:r>
        </w:p>
      </w:docPartBody>
    </w:docPart>
    <w:docPart>
      <w:docPartPr>
        <w:name w:val="AA4B3B853FF04CFA98ADE8FB11E29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C2BEA-CA96-428A-B746-99273A766833}"/>
      </w:docPartPr>
      <w:docPartBody>
        <w:p w:rsidR="00301C70" w:rsidRDefault="00276CB6">
          <w:pPr>
            <w:pStyle w:val="AA4B3B853FF04CFA98ADE8FB11E298C3"/>
          </w:pPr>
          <w:r>
            <w:t>To get started right away, just click any placeholder text (such as this) and start typing to replace it with your own.</w:t>
          </w:r>
        </w:p>
      </w:docPartBody>
    </w:docPart>
    <w:docPart>
      <w:docPartPr>
        <w:name w:val="B25324CAA6174BE18DB12187713C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D46-C720-4E73-ABE6-A75A37F0EACE}"/>
      </w:docPartPr>
      <w:docPartBody>
        <w:p w:rsidR="00301C70" w:rsidRDefault="00276CB6">
          <w:pPr>
            <w:pStyle w:val="B25324CAA6174BE18DB12187713CAD25"/>
          </w:pPr>
          <w:r>
            <w:t>Education</w:t>
          </w:r>
        </w:p>
      </w:docPartBody>
    </w:docPart>
    <w:docPart>
      <w:docPartPr>
        <w:name w:val="3CEF40055AFF4C90B47D27D407DA8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E4780-48E5-4199-AD62-A17583B95A72}"/>
      </w:docPartPr>
      <w:docPartBody>
        <w:p w:rsidR="00301C70" w:rsidRDefault="00276CB6">
          <w:pPr>
            <w:pStyle w:val="3CEF40055AFF4C90B47D27D407DA8C4D"/>
          </w:pPr>
          <w:r>
            <w:t>Click here to enter text</w:t>
          </w:r>
        </w:p>
      </w:docPartBody>
    </w:docPart>
    <w:docPart>
      <w:docPartPr>
        <w:name w:val="71440E8C2A494CEBAA820F14AF1EB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7A83D-762E-428A-B7F9-C4C4C4B9F467}"/>
      </w:docPartPr>
      <w:docPartBody>
        <w:p w:rsidR="00301C70" w:rsidRDefault="00553110" w:rsidP="00553110">
          <w:pPr>
            <w:pStyle w:val="71440E8C2A494CEBAA820F14AF1EB441"/>
          </w:pPr>
          <w:r>
            <w:t>Click here to enter text</w:t>
          </w:r>
        </w:p>
      </w:docPartBody>
    </w:docPart>
    <w:docPart>
      <w:docPartPr>
        <w:name w:val="75D524F2D3DB43C492EEA7A497A8D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BEAF2-A055-4D39-AE61-DC47BDFD8D03}"/>
      </w:docPartPr>
      <w:docPartBody>
        <w:p w:rsidR="00301C70" w:rsidRDefault="00553110" w:rsidP="00553110">
          <w:pPr>
            <w:pStyle w:val="75D524F2D3DB43C492EEA7A497A8D259"/>
          </w:pPr>
          <w:r>
            <w:t>Click here to enter text</w:t>
          </w:r>
        </w:p>
      </w:docPartBody>
    </w:docPart>
    <w:docPart>
      <w:docPartPr>
        <w:name w:val="20BACB9AB3AD45A7924693A0B0449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BC695-1E6F-4783-B521-D87A436A4E1A}"/>
      </w:docPartPr>
      <w:docPartBody>
        <w:p w:rsidR="00301C70" w:rsidRDefault="00553110" w:rsidP="00553110">
          <w:pPr>
            <w:pStyle w:val="20BACB9AB3AD45A7924693A0B04492D7"/>
          </w:pPr>
          <w:r>
            <w:t>Click here to enter text</w:t>
          </w:r>
        </w:p>
      </w:docPartBody>
    </w:docPart>
    <w:docPart>
      <w:docPartPr>
        <w:name w:val="8712A5BE9EA84A3DA2F41435251C9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9134D-F673-44BE-A872-9EA7DD4E2C3B}"/>
      </w:docPartPr>
      <w:docPartBody>
        <w:p w:rsidR="00301C70" w:rsidRDefault="00553110" w:rsidP="00553110">
          <w:pPr>
            <w:pStyle w:val="8712A5BE9EA84A3DA2F41435251C9B63"/>
          </w:pPr>
          <w:r>
            <w:t>Click here to enter text</w:t>
          </w:r>
        </w:p>
      </w:docPartBody>
    </w:docPart>
    <w:docPart>
      <w:docPartPr>
        <w:name w:val="BC99592D9B694003A5AFE567A5266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5228A-CEC7-4D5F-84F8-9D88CACB1BA4}"/>
      </w:docPartPr>
      <w:docPartBody>
        <w:p w:rsidR="00301C70" w:rsidRDefault="00553110" w:rsidP="00553110">
          <w:pPr>
            <w:pStyle w:val="BC99592D9B694003A5AFE567A5266157"/>
          </w:pPr>
          <w:r>
            <w:t>Click here to enter text</w:t>
          </w:r>
        </w:p>
      </w:docPartBody>
    </w:docPart>
    <w:docPart>
      <w:docPartPr>
        <w:name w:val="F2720B75AC5D4B32969E5B5357FD7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C7A85-8971-4BCD-BF28-88610096F0AD}"/>
      </w:docPartPr>
      <w:docPartBody>
        <w:p w:rsidR="00301C70" w:rsidRDefault="00553110" w:rsidP="00553110">
          <w:pPr>
            <w:pStyle w:val="F2720B75AC5D4B32969E5B5357FD7E16"/>
          </w:pPr>
          <w:r>
            <w:t>Click here to enter text</w:t>
          </w:r>
        </w:p>
      </w:docPartBody>
    </w:docPart>
    <w:docPart>
      <w:docPartPr>
        <w:name w:val="E6B88FDEDC3E4FE7BBA8D0DD281DE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F1E22-04C8-4D3E-843E-9C96C1103276}"/>
      </w:docPartPr>
      <w:docPartBody>
        <w:p w:rsidR="00301C70" w:rsidRDefault="00553110" w:rsidP="00553110">
          <w:pPr>
            <w:pStyle w:val="E6B88FDEDC3E4FE7BBA8D0DD281DE908"/>
          </w:pPr>
          <w:r>
            <w:t>Click here to enter text</w:t>
          </w:r>
        </w:p>
      </w:docPartBody>
    </w:docPart>
    <w:docPart>
      <w:docPartPr>
        <w:name w:val="623A1EAFF6254EE39BE90FEEC06A3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F924A-E07E-4AC5-8D96-89E6F8A7D2FB}"/>
      </w:docPartPr>
      <w:docPartBody>
        <w:p w:rsidR="00301C70" w:rsidRDefault="00553110" w:rsidP="00553110">
          <w:pPr>
            <w:pStyle w:val="623A1EAFF6254EE39BE90FEEC06A38E2"/>
          </w:pPr>
          <w:r>
            <w:t>Click here to enter text</w:t>
          </w:r>
        </w:p>
      </w:docPartBody>
    </w:docPart>
    <w:docPart>
      <w:docPartPr>
        <w:name w:val="9B86898B80624184A2697E9EDAE08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F6132-F26A-4A3D-AA9F-7C08E7A5292C}"/>
      </w:docPartPr>
      <w:docPartBody>
        <w:p w:rsidR="00301C70" w:rsidRDefault="00553110" w:rsidP="00553110">
          <w:pPr>
            <w:pStyle w:val="9B86898B80624184A2697E9EDAE08094"/>
          </w:pPr>
          <w:r>
            <w:t>Click here to enter text</w:t>
          </w:r>
        </w:p>
      </w:docPartBody>
    </w:docPart>
    <w:docPart>
      <w:docPartPr>
        <w:name w:val="0E6768C638154038BE54E482D012A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1CD9-4C83-4C34-B269-90DCBD4D236D}"/>
      </w:docPartPr>
      <w:docPartBody>
        <w:p w:rsidR="00301C70" w:rsidRDefault="00553110" w:rsidP="00553110">
          <w:pPr>
            <w:pStyle w:val="0E6768C638154038BE54E482D012A836"/>
          </w:pPr>
          <w:r>
            <w:t>Click here to enter text</w:t>
          </w:r>
        </w:p>
      </w:docPartBody>
    </w:docPart>
    <w:docPart>
      <w:docPartPr>
        <w:name w:val="2DE4EDA141F642C1A1D6592A790E9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FAF43-78B3-47EA-B12C-1DD4041C5C18}"/>
      </w:docPartPr>
      <w:docPartBody>
        <w:p w:rsidR="00301C70" w:rsidRDefault="00553110" w:rsidP="00553110">
          <w:pPr>
            <w:pStyle w:val="2DE4EDA141F642C1A1D6592A790E92B6"/>
          </w:pPr>
          <w:r>
            <w:t>Click here to enter text</w:t>
          </w:r>
        </w:p>
      </w:docPartBody>
    </w:docPart>
    <w:docPart>
      <w:docPartPr>
        <w:name w:val="0164D7C9732D4555A823B74DEB26B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12BF5-5180-48E3-B6FD-656C01E0E5C9}"/>
      </w:docPartPr>
      <w:docPartBody>
        <w:p w:rsidR="00301C70" w:rsidRDefault="00553110" w:rsidP="00553110">
          <w:pPr>
            <w:pStyle w:val="0164D7C9732D4555A823B74DEB26BDA2"/>
          </w:pPr>
          <w:r>
            <w:t>Click here to enter text</w:t>
          </w:r>
        </w:p>
      </w:docPartBody>
    </w:docPart>
    <w:docPart>
      <w:docPartPr>
        <w:name w:val="FCE6E03B436E463C8A1389376674B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87A9B-54BC-4026-A592-35CAA56E31DC}"/>
      </w:docPartPr>
      <w:docPartBody>
        <w:p w:rsidR="00301C70" w:rsidRDefault="00553110" w:rsidP="00553110">
          <w:pPr>
            <w:pStyle w:val="FCE6E03B436E463C8A1389376674BFCC"/>
          </w:pPr>
          <w:r>
            <w:t>Click here to enter text</w:t>
          </w:r>
        </w:p>
      </w:docPartBody>
    </w:docPart>
    <w:docPart>
      <w:docPartPr>
        <w:name w:val="F7A75822BCB84F35964D7CF6E3A77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5F6-AD74-4B58-8752-2AEEE518713C}"/>
      </w:docPartPr>
      <w:docPartBody>
        <w:p w:rsidR="00301C70" w:rsidRDefault="00553110" w:rsidP="00553110">
          <w:pPr>
            <w:pStyle w:val="F7A75822BCB84F35964D7CF6E3A77AF2"/>
          </w:pPr>
          <w:r>
            <w:t>Click here to enter text</w:t>
          </w:r>
        </w:p>
      </w:docPartBody>
    </w:docPart>
    <w:docPart>
      <w:docPartPr>
        <w:name w:val="570DDE7CC3804267BA14FFD548C35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4BFE-873F-4B08-B5AE-9B564825CB8F}"/>
      </w:docPartPr>
      <w:docPartBody>
        <w:p w:rsidR="00301C70" w:rsidRDefault="00553110" w:rsidP="00553110">
          <w:pPr>
            <w:pStyle w:val="570DDE7CC3804267BA14FFD548C35FA2"/>
          </w:pPr>
          <w:r>
            <w:t>Click here to enter text</w:t>
          </w:r>
        </w:p>
      </w:docPartBody>
    </w:docPart>
    <w:docPart>
      <w:docPartPr>
        <w:name w:val="60DA98119E044BC3B7AEB68EDD0F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2A14B-EC7E-403C-84FA-3BD671649BB8}"/>
      </w:docPartPr>
      <w:docPartBody>
        <w:p w:rsidR="00301C70" w:rsidRDefault="00553110" w:rsidP="00553110">
          <w:pPr>
            <w:pStyle w:val="60DA98119E044BC3B7AEB68EDD0F1D43"/>
          </w:pPr>
          <w:r>
            <w:t>Click here to enter text</w:t>
          </w:r>
        </w:p>
      </w:docPartBody>
    </w:docPart>
    <w:docPart>
      <w:docPartPr>
        <w:name w:val="0CEA9F2844954D8A808E00FC71578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C7B3-F90C-4A38-82E0-4985D97DD1A0}"/>
      </w:docPartPr>
      <w:docPartBody>
        <w:p w:rsidR="00301C70" w:rsidRDefault="00553110" w:rsidP="00553110">
          <w:pPr>
            <w:pStyle w:val="0CEA9F2844954D8A808E00FC71578310"/>
          </w:pPr>
          <w:r>
            <w:t>Click here to enter text</w:t>
          </w:r>
        </w:p>
      </w:docPartBody>
    </w:docPart>
    <w:docPart>
      <w:docPartPr>
        <w:name w:val="BCBF48FDB75C417CADB251DD9E535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E9046-C64A-41DA-985C-861493E60E89}"/>
      </w:docPartPr>
      <w:docPartBody>
        <w:p w:rsidR="002C7CDF" w:rsidRDefault="00301C70" w:rsidP="00301C70">
          <w:pPr>
            <w:pStyle w:val="BCBF48FDB75C417CADB251DD9E5357E6"/>
          </w:pPr>
          <w:r>
            <w:t>Click here to enter text</w:t>
          </w:r>
        </w:p>
      </w:docPartBody>
    </w:docPart>
    <w:docPart>
      <w:docPartPr>
        <w:name w:val="2E92C88FCA7746949F4AB6C2345D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CDD1C-04B6-4459-ACC8-540FEB36159D}"/>
      </w:docPartPr>
      <w:docPartBody>
        <w:p w:rsidR="002C7CDF" w:rsidRDefault="00301C70" w:rsidP="00301C70">
          <w:pPr>
            <w:pStyle w:val="2E92C88FCA7746949F4AB6C2345D8397"/>
          </w:pPr>
          <w:r>
            <w:t>Click here to enter text</w:t>
          </w:r>
        </w:p>
      </w:docPartBody>
    </w:docPart>
    <w:docPart>
      <w:docPartPr>
        <w:name w:val="D5943305A3734EFFA12515EB742C1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330A8-425A-44FA-B3DA-B0136A807B80}"/>
      </w:docPartPr>
      <w:docPartBody>
        <w:p w:rsidR="002C7CDF" w:rsidRDefault="00301C70" w:rsidP="00301C70">
          <w:pPr>
            <w:pStyle w:val="D5943305A3734EFFA12515EB742C1825"/>
          </w:pPr>
          <w:r>
            <w:t>Click here to enter text</w:t>
          </w:r>
        </w:p>
      </w:docPartBody>
    </w:docPart>
    <w:docPart>
      <w:docPartPr>
        <w:name w:val="5E862855440846348B4B48A9D8F0E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C654-17DD-44DB-A9DE-37BC00F55552}"/>
      </w:docPartPr>
      <w:docPartBody>
        <w:p w:rsidR="002C7CDF" w:rsidRDefault="00301C70" w:rsidP="00301C70">
          <w:pPr>
            <w:pStyle w:val="5E862855440846348B4B48A9D8F0EA55"/>
          </w:pPr>
          <w:r>
            <w:t>Click here to enter text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3110"/>
    <w:rsid w:val="00276CB6"/>
    <w:rsid w:val="002C7CDF"/>
    <w:rsid w:val="00301C70"/>
    <w:rsid w:val="00553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46D4F6C03C4119AFB7180C730FDF8A">
    <w:name w:val="BE46D4F6C03C4119AFB7180C730FDF8A"/>
    <w:rsid w:val="00301C70"/>
  </w:style>
  <w:style w:type="paragraph" w:customStyle="1" w:styleId="E69AAD0F32CE47EBA18F790D0EA6FB83">
    <w:name w:val="E69AAD0F32CE47EBA18F790D0EA6FB83"/>
    <w:rsid w:val="00301C70"/>
  </w:style>
  <w:style w:type="paragraph" w:customStyle="1" w:styleId="F6E270DBA5F547E180549CF16C36E133">
    <w:name w:val="F6E270DBA5F547E180549CF16C36E133"/>
    <w:rsid w:val="00301C70"/>
  </w:style>
  <w:style w:type="paragraph" w:customStyle="1" w:styleId="19D55B72536B4D1B886B2E65A9B3D45D">
    <w:name w:val="19D55B72536B4D1B886B2E65A9B3D45D"/>
    <w:rsid w:val="00301C70"/>
  </w:style>
  <w:style w:type="paragraph" w:customStyle="1" w:styleId="8EAB34C142F84D3CBCF7CF4D6D769AA1">
    <w:name w:val="8EAB34C142F84D3CBCF7CF4D6D769AA1"/>
    <w:rsid w:val="00301C70"/>
  </w:style>
  <w:style w:type="paragraph" w:customStyle="1" w:styleId="AA4B3B853FF04CFA98ADE8FB11E298C3">
    <w:name w:val="AA4B3B853FF04CFA98ADE8FB11E298C3"/>
    <w:rsid w:val="00301C70"/>
  </w:style>
  <w:style w:type="paragraph" w:customStyle="1" w:styleId="B25324CAA6174BE18DB12187713CAD25">
    <w:name w:val="B25324CAA6174BE18DB12187713CAD25"/>
    <w:rsid w:val="00301C70"/>
  </w:style>
  <w:style w:type="paragraph" w:customStyle="1" w:styleId="B89ABBC5F3274583B90504FE3C01F8AB">
    <w:name w:val="B89ABBC5F3274583B90504FE3C01F8AB"/>
    <w:rsid w:val="00301C70"/>
  </w:style>
  <w:style w:type="paragraph" w:customStyle="1" w:styleId="23F922E3697D4978B17C36E071199B1A">
    <w:name w:val="23F922E3697D4978B17C36E071199B1A"/>
    <w:rsid w:val="00301C70"/>
  </w:style>
  <w:style w:type="paragraph" w:customStyle="1" w:styleId="ACE6F02A849049E7B815A6C12FF4528C">
    <w:name w:val="ACE6F02A849049E7B815A6C12FF4528C"/>
    <w:rsid w:val="00301C70"/>
  </w:style>
  <w:style w:type="paragraph" w:customStyle="1" w:styleId="3CEF40055AFF4C90B47D27D407DA8C4D">
    <w:name w:val="3CEF40055AFF4C90B47D27D407DA8C4D"/>
    <w:rsid w:val="00301C70"/>
  </w:style>
  <w:style w:type="paragraph" w:customStyle="1" w:styleId="3E3A67360B9240F395E1C80DC4841EB6">
    <w:name w:val="3E3A67360B9240F395E1C80DC4841EB6"/>
    <w:rsid w:val="00301C70"/>
  </w:style>
  <w:style w:type="paragraph" w:customStyle="1" w:styleId="8B988D55D3E7457CAD340EC8CCEF291A">
    <w:name w:val="8B988D55D3E7457CAD340EC8CCEF291A"/>
    <w:rsid w:val="00301C70"/>
  </w:style>
  <w:style w:type="paragraph" w:customStyle="1" w:styleId="0D958A800BE44C809C8922F913F2D976">
    <w:name w:val="0D958A800BE44C809C8922F913F2D976"/>
    <w:rsid w:val="00301C70"/>
  </w:style>
  <w:style w:type="paragraph" w:customStyle="1" w:styleId="751BA5B8B3FC48C0A8D6456185F20CBE">
    <w:name w:val="751BA5B8B3FC48C0A8D6456185F20CBE"/>
    <w:rsid w:val="00301C70"/>
  </w:style>
  <w:style w:type="paragraph" w:customStyle="1" w:styleId="4B4CEC751EC7410282648E022C9647F9">
    <w:name w:val="4B4CEC751EC7410282648E022C9647F9"/>
    <w:rsid w:val="00301C70"/>
  </w:style>
  <w:style w:type="paragraph" w:customStyle="1" w:styleId="A697EF6C5EB647C2922762B1D4088104">
    <w:name w:val="A697EF6C5EB647C2922762B1D4088104"/>
    <w:rsid w:val="00301C70"/>
  </w:style>
  <w:style w:type="paragraph" w:customStyle="1" w:styleId="D07DC2EB295447789DFE1573EBF5FEEB">
    <w:name w:val="D07DC2EB295447789DFE1573EBF5FEEB"/>
    <w:rsid w:val="00301C70"/>
  </w:style>
  <w:style w:type="paragraph" w:customStyle="1" w:styleId="9E0F4E3D996F4AD48282F6C90167C556">
    <w:name w:val="9E0F4E3D996F4AD48282F6C90167C556"/>
    <w:rsid w:val="00301C70"/>
  </w:style>
  <w:style w:type="paragraph" w:customStyle="1" w:styleId="E26E0307ECCE4F66B7828A6A3322380F">
    <w:name w:val="E26E0307ECCE4F66B7828A6A3322380F"/>
    <w:rsid w:val="00301C70"/>
  </w:style>
  <w:style w:type="paragraph" w:customStyle="1" w:styleId="580F81EA9F0C42F19275200004E9ABAB">
    <w:name w:val="580F81EA9F0C42F19275200004E9ABAB"/>
    <w:rsid w:val="00301C70"/>
  </w:style>
  <w:style w:type="paragraph" w:customStyle="1" w:styleId="60192549028043B7BA6FA28388A2CD90">
    <w:name w:val="60192549028043B7BA6FA28388A2CD90"/>
    <w:rsid w:val="00301C70"/>
  </w:style>
  <w:style w:type="paragraph" w:customStyle="1" w:styleId="14E62008CA01433D850D6115FE9D8A6E">
    <w:name w:val="14E62008CA01433D850D6115FE9D8A6E"/>
    <w:rsid w:val="00301C70"/>
  </w:style>
  <w:style w:type="paragraph" w:customStyle="1" w:styleId="B53992969FE04217997A57E6461C8AE9">
    <w:name w:val="B53992969FE04217997A57E6461C8AE9"/>
    <w:rsid w:val="00301C70"/>
  </w:style>
  <w:style w:type="paragraph" w:customStyle="1" w:styleId="C483F4197469421789388BAF120F9818">
    <w:name w:val="C483F4197469421789388BAF120F9818"/>
    <w:rsid w:val="00301C70"/>
  </w:style>
  <w:style w:type="paragraph" w:customStyle="1" w:styleId="14E3415C2FFE490EBEDD832317566B9E">
    <w:name w:val="14E3415C2FFE490EBEDD832317566B9E"/>
    <w:rsid w:val="00301C70"/>
  </w:style>
  <w:style w:type="paragraph" w:customStyle="1" w:styleId="E67C46F44DEE468D984762C06F4488C9">
    <w:name w:val="E67C46F44DEE468D984762C06F4488C9"/>
    <w:rsid w:val="00301C70"/>
  </w:style>
  <w:style w:type="paragraph" w:customStyle="1" w:styleId="6EC164F40D1045FF8EECFBEB4593FE9F">
    <w:name w:val="6EC164F40D1045FF8EECFBEB4593FE9F"/>
    <w:rsid w:val="00301C70"/>
  </w:style>
  <w:style w:type="paragraph" w:customStyle="1" w:styleId="96B8B2FC8B47414ABD661BBDC0A1AE0B">
    <w:name w:val="96B8B2FC8B47414ABD661BBDC0A1AE0B"/>
    <w:rsid w:val="00301C70"/>
  </w:style>
  <w:style w:type="paragraph" w:customStyle="1" w:styleId="EB280CD2E80546948F2F45F375A011AD">
    <w:name w:val="EB280CD2E80546948F2F45F375A011AD"/>
    <w:rsid w:val="00301C70"/>
  </w:style>
  <w:style w:type="paragraph" w:customStyle="1" w:styleId="9ED73840F6774A4497D78EC55137B59A">
    <w:name w:val="9ED73840F6774A4497D78EC55137B59A"/>
    <w:rsid w:val="00301C70"/>
  </w:style>
  <w:style w:type="paragraph" w:customStyle="1" w:styleId="44FC2AB23EB548EAB016661B45DF24AA">
    <w:name w:val="44FC2AB23EB548EAB016661B45DF24AA"/>
    <w:rsid w:val="00301C70"/>
  </w:style>
  <w:style w:type="paragraph" w:customStyle="1" w:styleId="CD12A8BDA2F244059B2E6B0E972CF469">
    <w:name w:val="CD12A8BDA2F244059B2E6B0E972CF469"/>
    <w:rsid w:val="00301C70"/>
  </w:style>
  <w:style w:type="paragraph" w:customStyle="1" w:styleId="71440E8C2A494CEBAA820F14AF1EB441">
    <w:name w:val="71440E8C2A494CEBAA820F14AF1EB441"/>
    <w:rsid w:val="00553110"/>
  </w:style>
  <w:style w:type="paragraph" w:customStyle="1" w:styleId="75D524F2D3DB43C492EEA7A497A8D259">
    <w:name w:val="75D524F2D3DB43C492EEA7A497A8D259"/>
    <w:rsid w:val="00553110"/>
  </w:style>
  <w:style w:type="paragraph" w:customStyle="1" w:styleId="20BACB9AB3AD45A7924693A0B04492D7">
    <w:name w:val="20BACB9AB3AD45A7924693A0B04492D7"/>
    <w:rsid w:val="00553110"/>
  </w:style>
  <w:style w:type="paragraph" w:customStyle="1" w:styleId="8712A5BE9EA84A3DA2F41435251C9B63">
    <w:name w:val="8712A5BE9EA84A3DA2F41435251C9B63"/>
    <w:rsid w:val="00553110"/>
  </w:style>
  <w:style w:type="paragraph" w:customStyle="1" w:styleId="BC99592D9B694003A5AFE567A5266157">
    <w:name w:val="BC99592D9B694003A5AFE567A5266157"/>
    <w:rsid w:val="00553110"/>
  </w:style>
  <w:style w:type="paragraph" w:customStyle="1" w:styleId="F2720B75AC5D4B32969E5B5357FD7E16">
    <w:name w:val="F2720B75AC5D4B32969E5B5357FD7E16"/>
    <w:rsid w:val="00553110"/>
  </w:style>
  <w:style w:type="paragraph" w:customStyle="1" w:styleId="E6B88FDEDC3E4FE7BBA8D0DD281DE908">
    <w:name w:val="E6B88FDEDC3E4FE7BBA8D0DD281DE908"/>
    <w:rsid w:val="00553110"/>
  </w:style>
  <w:style w:type="paragraph" w:customStyle="1" w:styleId="623A1EAFF6254EE39BE90FEEC06A38E2">
    <w:name w:val="623A1EAFF6254EE39BE90FEEC06A38E2"/>
    <w:rsid w:val="00553110"/>
  </w:style>
  <w:style w:type="paragraph" w:customStyle="1" w:styleId="9B86898B80624184A2697E9EDAE08094">
    <w:name w:val="9B86898B80624184A2697E9EDAE08094"/>
    <w:rsid w:val="00553110"/>
  </w:style>
  <w:style w:type="paragraph" w:customStyle="1" w:styleId="0E6768C638154038BE54E482D012A836">
    <w:name w:val="0E6768C638154038BE54E482D012A836"/>
    <w:rsid w:val="00553110"/>
  </w:style>
  <w:style w:type="paragraph" w:customStyle="1" w:styleId="2DE4EDA141F642C1A1D6592A790E92B6">
    <w:name w:val="2DE4EDA141F642C1A1D6592A790E92B6"/>
    <w:rsid w:val="00553110"/>
  </w:style>
  <w:style w:type="paragraph" w:customStyle="1" w:styleId="0164D7C9732D4555A823B74DEB26BDA2">
    <w:name w:val="0164D7C9732D4555A823B74DEB26BDA2"/>
    <w:rsid w:val="00553110"/>
  </w:style>
  <w:style w:type="paragraph" w:customStyle="1" w:styleId="FCE6E03B436E463C8A1389376674BFCC">
    <w:name w:val="FCE6E03B436E463C8A1389376674BFCC"/>
    <w:rsid w:val="00553110"/>
  </w:style>
  <w:style w:type="paragraph" w:customStyle="1" w:styleId="A39C9E38A2974ABD943573EC4772B6F3">
    <w:name w:val="A39C9E38A2974ABD943573EC4772B6F3"/>
    <w:rsid w:val="00553110"/>
  </w:style>
  <w:style w:type="paragraph" w:customStyle="1" w:styleId="F7A75822BCB84F35964D7CF6E3A77AF2">
    <w:name w:val="F7A75822BCB84F35964D7CF6E3A77AF2"/>
    <w:rsid w:val="00553110"/>
  </w:style>
  <w:style w:type="paragraph" w:customStyle="1" w:styleId="46C7C3405F864CCBAC72D0C19AF08312">
    <w:name w:val="46C7C3405F864CCBAC72D0C19AF08312"/>
    <w:rsid w:val="00553110"/>
  </w:style>
  <w:style w:type="paragraph" w:customStyle="1" w:styleId="F8C878983E1948D9AC0211B7D8F258AB">
    <w:name w:val="F8C878983E1948D9AC0211B7D8F258AB"/>
    <w:rsid w:val="00553110"/>
  </w:style>
  <w:style w:type="paragraph" w:customStyle="1" w:styleId="179992BDC2044E849E573BF0AB5F7F90">
    <w:name w:val="179992BDC2044E849E573BF0AB5F7F90"/>
    <w:rsid w:val="00553110"/>
  </w:style>
  <w:style w:type="paragraph" w:customStyle="1" w:styleId="14937CC9634449B2B54998343F5424A1">
    <w:name w:val="14937CC9634449B2B54998343F5424A1"/>
    <w:rsid w:val="00553110"/>
  </w:style>
  <w:style w:type="paragraph" w:customStyle="1" w:styleId="570DDE7CC3804267BA14FFD548C35FA2">
    <w:name w:val="570DDE7CC3804267BA14FFD548C35FA2"/>
    <w:rsid w:val="00553110"/>
  </w:style>
  <w:style w:type="paragraph" w:customStyle="1" w:styleId="60DA98119E044BC3B7AEB68EDD0F1D43">
    <w:name w:val="60DA98119E044BC3B7AEB68EDD0F1D43"/>
    <w:rsid w:val="00553110"/>
  </w:style>
  <w:style w:type="paragraph" w:customStyle="1" w:styleId="0CEA9F2844954D8A808E00FC71578310">
    <w:name w:val="0CEA9F2844954D8A808E00FC71578310"/>
    <w:rsid w:val="00553110"/>
  </w:style>
  <w:style w:type="paragraph" w:customStyle="1" w:styleId="BCBF48FDB75C417CADB251DD9E5357E6">
    <w:name w:val="BCBF48FDB75C417CADB251DD9E5357E6"/>
    <w:rsid w:val="00301C70"/>
    <w:pPr>
      <w:spacing w:after="200" w:line="276" w:lineRule="auto"/>
    </w:pPr>
    <w:rPr>
      <w:lang w:val="en-IN" w:eastAsia="en-IN"/>
    </w:rPr>
  </w:style>
  <w:style w:type="paragraph" w:customStyle="1" w:styleId="2E92C88FCA7746949F4AB6C2345D8397">
    <w:name w:val="2E92C88FCA7746949F4AB6C2345D8397"/>
    <w:rsid w:val="00301C70"/>
    <w:pPr>
      <w:spacing w:after="200" w:line="276" w:lineRule="auto"/>
    </w:pPr>
    <w:rPr>
      <w:lang w:val="en-IN" w:eastAsia="en-IN"/>
    </w:rPr>
  </w:style>
  <w:style w:type="paragraph" w:customStyle="1" w:styleId="81BD480F25464591884A2B5A4FCF998D">
    <w:name w:val="81BD480F25464591884A2B5A4FCF998D"/>
    <w:rsid w:val="00301C70"/>
    <w:pPr>
      <w:spacing w:after="200" w:line="276" w:lineRule="auto"/>
    </w:pPr>
    <w:rPr>
      <w:lang w:val="en-IN" w:eastAsia="en-IN"/>
    </w:rPr>
  </w:style>
  <w:style w:type="paragraph" w:customStyle="1" w:styleId="D5943305A3734EFFA12515EB742C1825">
    <w:name w:val="D5943305A3734EFFA12515EB742C1825"/>
    <w:rsid w:val="00301C70"/>
    <w:pPr>
      <w:spacing w:after="200" w:line="276" w:lineRule="auto"/>
    </w:pPr>
    <w:rPr>
      <w:lang w:val="en-IN" w:eastAsia="en-IN"/>
    </w:rPr>
  </w:style>
  <w:style w:type="paragraph" w:customStyle="1" w:styleId="5E862855440846348B4B48A9D8F0EA55">
    <w:name w:val="5E862855440846348B4B48A9D8F0EA55"/>
    <w:rsid w:val="00301C70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19365-16CB-4988-BB66-73C20600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Krishnan</dc:creator>
  <cp:lastModifiedBy>user</cp:lastModifiedBy>
  <cp:revision>4</cp:revision>
  <dcterms:created xsi:type="dcterms:W3CDTF">2018-07-06T11:57:00Z</dcterms:created>
  <dcterms:modified xsi:type="dcterms:W3CDTF">2018-07-06T11:59:00Z</dcterms:modified>
  <cp:version/>
</cp:coreProperties>
</file>